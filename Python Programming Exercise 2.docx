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643B2" w14:textId="77777777" w:rsidR="00D837B0" w:rsidRPr="00D837B0" w:rsidRDefault="00D837B0" w:rsidP="00D837B0">
      <w:pPr>
        <w:pStyle w:val="Ttulo1"/>
        <w:rPr>
          <w:noProof/>
        </w:rPr>
      </w:pPr>
      <w:r>
        <w:rPr>
          <w:noProof/>
        </w:rPr>
        <w:t xml:space="preserve">Python </w:t>
      </w:r>
      <w:r w:rsidRPr="00D837B0">
        <w:rPr>
          <w:noProof/>
        </w:rPr>
        <w:t>Programming Exercise</w:t>
      </w:r>
    </w:p>
    <w:p w14:paraId="09A2D174" w14:textId="12AA3DCA" w:rsidR="00D837B0" w:rsidRDefault="00D837B0" w:rsidP="00D837B0">
      <w:pPr>
        <w:pStyle w:val="Ttulo2"/>
        <w:rPr>
          <w:noProof/>
        </w:rPr>
      </w:pPr>
      <w:r>
        <w:rPr>
          <w:noProof/>
        </w:rPr>
        <w:t>Introduction</w:t>
      </w:r>
    </w:p>
    <w:p w14:paraId="5338C300" w14:textId="7A5DF549" w:rsidR="008F5F1E" w:rsidRPr="00D837B0" w:rsidRDefault="00D837B0" w:rsidP="008F5F1E">
      <w:pPr>
        <w:jc w:val="left"/>
      </w:pPr>
      <w:r>
        <w:t xml:space="preserve">Thank you for doing our programming exercise. The task at hand is </w:t>
      </w:r>
      <w:r w:rsidR="008F5F1E">
        <w:t xml:space="preserve">to fix bug or bugs in the attached application. </w:t>
      </w:r>
      <w:r w:rsidR="008F5F1E">
        <w:br/>
      </w:r>
    </w:p>
    <w:p w14:paraId="7E3FAD37" w14:textId="243FAEDA" w:rsidR="00D316AA" w:rsidRDefault="00D316AA" w:rsidP="00D316AA">
      <w:pPr>
        <w:pStyle w:val="Ttulo2"/>
      </w:pPr>
      <w:r>
        <w:t>Tasks</w:t>
      </w:r>
    </w:p>
    <w:p w14:paraId="45CB10B1" w14:textId="77777777" w:rsidR="00A90F01" w:rsidRDefault="008F5F1E" w:rsidP="008F5F1E">
      <w:pPr>
        <w:jc w:val="left"/>
      </w:pPr>
      <w:r>
        <w:t xml:space="preserve">The attached code runs and returns </w:t>
      </w:r>
      <w:proofErr w:type="gramStart"/>
      <w:r>
        <w:t>an</w:t>
      </w:r>
      <w:proofErr w:type="gramEnd"/>
      <w:r>
        <w:t xml:space="preserve"> result of X, but that is not right. There may be multiple other bugs in the code. Can you fix it?</w:t>
      </w:r>
    </w:p>
    <w:p w14:paraId="5BD154C9" w14:textId="77777777" w:rsidR="00A90F01" w:rsidRPr="00A90F01" w:rsidRDefault="00A90F01" w:rsidP="008F5F1E">
      <w:pPr>
        <w:jc w:val="left"/>
        <w:rPr>
          <w:b/>
          <w:bCs/>
        </w:rPr>
      </w:pPr>
      <w:r w:rsidRPr="00A90F01">
        <w:rPr>
          <w:b/>
          <w:bCs/>
        </w:rPr>
        <w:t>Answer:</w:t>
      </w:r>
    </w:p>
    <w:p w14:paraId="05EFFD43" w14:textId="77777777" w:rsidR="00A90F01" w:rsidRPr="00A90F01" w:rsidRDefault="00A90F01" w:rsidP="00A90F0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</w:pPr>
      <w:proofErr w:type="spellStart"/>
      <w:r w:rsidRPr="00A90F01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s-AR" w:eastAsia="es-AR"/>
        </w:rPr>
        <w:t>from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datetime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s-AR" w:eastAsia="es-AR"/>
        </w:rPr>
        <w:t>import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val="es-AR" w:eastAsia="es-AR"/>
        </w:rPr>
        <w:t>datetime</w:t>
      </w:r>
      <w:proofErr w:type="spellEnd"/>
    </w:p>
    <w:p w14:paraId="62D39FEC" w14:textId="77777777" w:rsidR="00A90F01" w:rsidRPr="00A90F01" w:rsidRDefault="00A90F01" w:rsidP="00A90F0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</w:pPr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'''</w:t>
      </w:r>
    </w:p>
    <w:p w14:paraId="6BAAFD7E" w14:textId="77777777" w:rsidR="00A90F01" w:rsidRPr="00A90F01" w:rsidRDefault="00A90F01" w:rsidP="00A90F0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</w:pP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This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task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is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to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fix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this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code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to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write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out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a simple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monthly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report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.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The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report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should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gram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look</w:t>
      </w:r>
      <w:proofErr w:type="gram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professional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.</w:t>
      </w:r>
    </w:p>
    <w:p w14:paraId="19CBC608" w14:textId="77777777" w:rsidR="00A90F01" w:rsidRPr="00A90F01" w:rsidRDefault="00A90F01" w:rsidP="00A90F0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</w:pP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The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aim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of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the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exercise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is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to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:</w:t>
      </w:r>
    </w:p>
    <w:p w14:paraId="3978F31A" w14:textId="77777777" w:rsidR="00A90F01" w:rsidRPr="00A90F01" w:rsidRDefault="00A90F01" w:rsidP="00A90F0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</w:pPr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-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Ensure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that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the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code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works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as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specified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including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date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formats</w:t>
      </w:r>
      <w:proofErr w:type="spellEnd"/>
    </w:p>
    <w:p w14:paraId="7013103F" w14:textId="77777777" w:rsidR="00A90F01" w:rsidRPr="00A90F01" w:rsidRDefault="00A90F01" w:rsidP="00A90F0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</w:pPr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-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Make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sure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the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code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will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work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correctly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for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any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month</w:t>
      </w:r>
      <w:proofErr w:type="spellEnd"/>
    </w:p>
    <w:p w14:paraId="26633EFE" w14:textId="77777777" w:rsidR="00A90F01" w:rsidRPr="00A90F01" w:rsidRDefault="00A90F01" w:rsidP="00A90F0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</w:pPr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-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Make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sure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the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code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is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efficient</w:t>
      </w:r>
      <w:proofErr w:type="spellEnd"/>
    </w:p>
    <w:p w14:paraId="487464B9" w14:textId="77777777" w:rsidR="00A90F01" w:rsidRPr="00A90F01" w:rsidRDefault="00A90F01" w:rsidP="00A90F0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</w:pPr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-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Ensure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adherence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to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PEP-8 and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good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coding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standards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for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readability</w:t>
      </w:r>
      <w:proofErr w:type="spellEnd"/>
    </w:p>
    <w:p w14:paraId="3448EDDE" w14:textId="77777777" w:rsidR="00A90F01" w:rsidRPr="00A90F01" w:rsidRDefault="00A90F01" w:rsidP="00A90F0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</w:pPr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- No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need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to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add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comments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unless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you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wish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to</w:t>
      </w:r>
      <w:proofErr w:type="spellEnd"/>
    </w:p>
    <w:p w14:paraId="6CDA1D43" w14:textId="77777777" w:rsidR="00A90F01" w:rsidRPr="00A90F01" w:rsidRDefault="00A90F01" w:rsidP="00A90F0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</w:pPr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- No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need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to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add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features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to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improve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the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output,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but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it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should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be sensible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given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the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constraints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of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the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exercise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.</w:t>
      </w:r>
    </w:p>
    <w:p w14:paraId="06A1755A" w14:textId="77777777" w:rsidR="00A90F01" w:rsidRPr="00A90F01" w:rsidRDefault="00A90F01" w:rsidP="00A90F0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</w:pP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Code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should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display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a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dummy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sales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report</w:t>
      </w:r>
      <w:proofErr w:type="spellEnd"/>
    </w:p>
    <w:p w14:paraId="7B1FA148" w14:textId="77777777" w:rsidR="00A90F01" w:rsidRPr="00A90F01" w:rsidRDefault="00A90F01" w:rsidP="00A90F0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</w:pPr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'''</w:t>
      </w:r>
    </w:p>
    <w:p w14:paraId="077B5214" w14:textId="77777777" w:rsidR="00A90F01" w:rsidRPr="00A90F01" w:rsidRDefault="00A90F01" w:rsidP="00A90F0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</w:pPr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 xml:space="preserve">### Do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>not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>change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>anything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 xml:space="preserve"> in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>the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>section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>below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 xml:space="preserve">,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>it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>is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>just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>setting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 xml:space="preserve"> up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>some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>sample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 xml:space="preserve"> data</w:t>
      </w:r>
    </w:p>
    <w:p w14:paraId="210873C1" w14:textId="77777777" w:rsidR="00A90F01" w:rsidRPr="00A90F01" w:rsidRDefault="00A90F01" w:rsidP="00A90F0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</w:pPr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 xml:space="preserve">#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>test_data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>is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 xml:space="preserve"> a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>dictionary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>keyed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>on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>day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>number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>containing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>the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 xml:space="preserve"> date and sales figures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>for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>that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>day</w:t>
      </w:r>
      <w:proofErr w:type="spellEnd"/>
    </w:p>
    <w:p w14:paraId="5C4D6637" w14:textId="77777777" w:rsidR="00A90F01" w:rsidRPr="00A90F01" w:rsidRDefault="00A90F01" w:rsidP="00A90F0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</w:pPr>
      <w:proofErr w:type="spellStart"/>
      <w:r w:rsidRPr="00A90F01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s-AR" w:eastAsia="es-AR"/>
        </w:rPr>
        <w:t>month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  <w:t xml:space="preserve"> = </w:t>
      </w:r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"02"</w:t>
      </w:r>
    </w:p>
    <w:p w14:paraId="2057212D" w14:textId="77777777" w:rsidR="00A90F01" w:rsidRPr="00A90F01" w:rsidRDefault="00A90F01" w:rsidP="00A90F0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</w:pPr>
      <w:proofErr w:type="spellStart"/>
      <w:r w:rsidRPr="00A90F01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s-AR" w:eastAsia="es-AR"/>
        </w:rPr>
        <w:t>test_data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  <w:t xml:space="preserve"> = </w:t>
      </w:r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{</w:t>
      </w:r>
      <w:r w:rsidRPr="00A90F01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s-AR" w:eastAsia="es-AR"/>
        </w:rPr>
        <w:t>f</w:t>
      </w:r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"</w:t>
      </w:r>
      <w:r w:rsidRPr="00A90F01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s-AR" w:eastAsia="es-AR"/>
        </w:rPr>
        <w:t>{</w:t>
      </w:r>
      <w:r w:rsidRPr="00A90F01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s-AR" w:eastAsia="es-AR"/>
        </w:rPr>
        <w:t>x</w:t>
      </w:r>
      <w:r w:rsidRPr="00A90F01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s-AR" w:eastAsia="es-AR"/>
        </w:rPr>
        <w:t>}</w:t>
      </w:r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"</w:t>
      </w:r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:</w:t>
      </w:r>
      <w:r w:rsidRPr="00A90F0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  <w:t xml:space="preserve"> </w:t>
      </w:r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{</w:t>
      </w:r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"date"</w:t>
      </w:r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:</w:t>
      </w:r>
      <w:r w:rsidRPr="00A90F0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A90F01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val="es-AR" w:eastAsia="es-AR"/>
        </w:rPr>
        <w:t>datetime</w:t>
      </w:r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.</w:t>
      </w:r>
      <w:r w:rsidRPr="00A90F01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val="es-AR" w:eastAsia="es-AR"/>
        </w:rPr>
        <w:t>strptime</w:t>
      </w:r>
      <w:proofErr w:type="spellEnd"/>
      <w:proofErr w:type="gramEnd"/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(</w:t>
      </w:r>
      <w:r w:rsidRPr="00A90F01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s-AR" w:eastAsia="es-AR"/>
        </w:rPr>
        <w:t>f</w:t>
      </w:r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"2021</w:t>
      </w:r>
      <w:r w:rsidRPr="00A90F01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s-AR" w:eastAsia="es-AR"/>
        </w:rPr>
        <w:t>{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s-AR" w:eastAsia="es-AR"/>
        </w:rPr>
        <w:t>month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s-AR" w:eastAsia="es-AR"/>
        </w:rPr>
        <w:t>}{</w:t>
      </w:r>
      <w:r w:rsidRPr="00A90F01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s-AR" w:eastAsia="es-AR"/>
        </w:rPr>
        <w:t>x</w:t>
      </w:r>
      <w:r w:rsidRPr="00A90F01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s-AR" w:eastAsia="es-AR"/>
        </w:rPr>
        <w:t>:02d}</w:t>
      </w:r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"</w:t>
      </w:r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,</w:t>
      </w:r>
      <w:r w:rsidRPr="00A90F0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  <w:t xml:space="preserve"> </w:t>
      </w:r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"%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Y%m</w:t>
      </w:r>
      <w:r w:rsidRPr="00A90F01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s-AR" w:eastAsia="es-AR"/>
        </w:rPr>
        <w:t>%d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"</w:t>
      </w:r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),</w:t>
      </w:r>
    </w:p>
    <w:p w14:paraId="49A082FB" w14:textId="77777777" w:rsidR="00A90F01" w:rsidRPr="00A90F01" w:rsidRDefault="00A90F01" w:rsidP="00A90F0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</w:pPr>
      <w:r w:rsidRPr="00A90F0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  <w:t xml:space="preserve">                      </w:t>
      </w:r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'sales'</w:t>
      </w:r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:</w:t>
      </w:r>
      <w:r w:rsidRPr="00A90F0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A90F01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val="es-AR" w:eastAsia="es-AR"/>
        </w:rPr>
        <w:t>float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(</w:t>
      </w:r>
      <w:proofErr w:type="gramEnd"/>
      <w:r w:rsidRPr="00A90F01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s-AR" w:eastAsia="es-AR"/>
        </w:rPr>
        <w:t>x</w:t>
      </w:r>
      <w:r w:rsidRPr="00A90F0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  <w:t xml:space="preserve"> ** </w:t>
      </w:r>
      <w:r w:rsidRPr="00A90F01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val="es-AR" w:eastAsia="es-AR"/>
        </w:rPr>
        <w:t>2</w:t>
      </w:r>
      <w:r w:rsidRPr="00A90F0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  <w:t xml:space="preserve"> / </w:t>
      </w:r>
      <w:r w:rsidRPr="00A90F01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val="es-AR" w:eastAsia="es-AR"/>
        </w:rPr>
        <w:t>7</w:t>
      </w:r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)}</w:t>
      </w:r>
      <w:r w:rsidRPr="00A90F0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s-AR" w:eastAsia="es-AR"/>
        </w:rPr>
        <w:t>for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  <w:t xml:space="preserve"> </w:t>
      </w:r>
      <w:r w:rsidRPr="00A90F01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s-AR" w:eastAsia="es-AR"/>
        </w:rPr>
        <w:t>x</w:t>
      </w:r>
      <w:r w:rsidRPr="00A90F0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  <w:t xml:space="preserve"> </w:t>
      </w:r>
      <w:r w:rsidRPr="00A90F01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s-AR" w:eastAsia="es-AR"/>
        </w:rPr>
        <w:t>in</w:t>
      </w:r>
      <w:r w:rsidRPr="00A90F0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val="es-AR" w:eastAsia="es-AR"/>
        </w:rPr>
        <w:t>range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(</w:t>
      </w:r>
      <w:r w:rsidRPr="00A90F01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val="es-AR" w:eastAsia="es-AR"/>
        </w:rPr>
        <w:t>1</w:t>
      </w:r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,</w:t>
      </w:r>
      <w:r w:rsidRPr="00A90F0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  <w:t xml:space="preserve"> </w:t>
      </w:r>
      <w:r w:rsidRPr="00A90F01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val="es-AR" w:eastAsia="es-AR"/>
        </w:rPr>
        <w:t>29</w:t>
      </w:r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)}</w:t>
      </w:r>
    </w:p>
    <w:p w14:paraId="2DCDA389" w14:textId="77777777" w:rsidR="00A90F01" w:rsidRPr="00A90F01" w:rsidRDefault="00A90F01" w:rsidP="00A90F0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</w:pPr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 xml:space="preserve">### Do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>not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>change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>anything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 xml:space="preserve"> in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>the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>section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>above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 xml:space="preserve">,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>it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>is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>just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>setting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 xml:space="preserve"> up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>some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>sample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 xml:space="preserve"> data</w:t>
      </w:r>
    </w:p>
    <w:p w14:paraId="45079C21" w14:textId="77777777" w:rsidR="00A90F01" w:rsidRPr="00A90F01" w:rsidRDefault="00A90F01" w:rsidP="00A90F0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</w:pPr>
      <w:proofErr w:type="spellStart"/>
      <w:r w:rsidRPr="00A90F01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s-AR" w:eastAsia="es-AR"/>
        </w:rPr>
        <w:t>start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  <w:t>=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s-AR" w:eastAsia="es-AR"/>
        </w:rPr>
        <w:t>test_</w:t>
      </w:r>
      <w:proofErr w:type="gramStart"/>
      <w:r w:rsidRPr="00A90F01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s-AR" w:eastAsia="es-AR"/>
        </w:rPr>
        <w:t>data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[</w:t>
      </w:r>
      <w:proofErr w:type="gram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'1'</w:t>
      </w:r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]</w:t>
      </w:r>
    </w:p>
    <w:p w14:paraId="4FFD8444" w14:textId="77777777" w:rsidR="00A90F01" w:rsidRPr="00A90F01" w:rsidRDefault="00A90F01" w:rsidP="00A90F0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</w:pPr>
      <w:proofErr w:type="spellStart"/>
      <w:r w:rsidRPr="00A90F01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s-AR" w:eastAsia="es-AR"/>
        </w:rPr>
        <w:t>end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  <w:t>=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s-AR" w:eastAsia="es-AR"/>
        </w:rPr>
        <w:t>test_</w:t>
      </w:r>
      <w:proofErr w:type="gramStart"/>
      <w:r w:rsidRPr="00A90F01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s-AR" w:eastAsia="es-AR"/>
        </w:rPr>
        <w:t>data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[</w:t>
      </w:r>
      <w:proofErr w:type="gram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'27'</w:t>
      </w:r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]</w:t>
      </w:r>
    </w:p>
    <w:p w14:paraId="4BC7FC38" w14:textId="77777777" w:rsidR="00A90F01" w:rsidRPr="00A90F01" w:rsidRDefault="00A90F01" w:rsidP="00A90F0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</w:pPr>
    </w:p>
    <w:p w14:paraId="5223D02D" w14:textId="77777777" w:rsidR="00A90F01" w:rsidRPr="00A90F01" w:rsidRDefault="00A90F01" w:rsidP="00A90F0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</w:pPr>
      <w:proofErr w:type="spellStart"/>
      <w:r w:rsidRPr="00A90F01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s-AR" w:eastAsia="es-AR"/>
        </w:rPr>
        <w:t>def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val="es-AR" w:eastAsia="es-AR"/>
        </w:rPr>
        <w:t>DateToDisplayDate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(</w:t>
      </w:r>
      <w:r w:rsidRPr="00A90F01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s-AR" w:eastAsia="es-AR"/>
        </w:rPr>
        <w:t>date</w:t>
      </w:r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):</w:t>
      </w:r>
    </w:p>
    <w:p w14:paraId="42F63466" w14:textId="77777777" w:rsidR="00A90F01" w:rsidRPr="00A90F01" w:rsidRDefault="00A90F01" w:rsidP="00A90F0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</w:pPr>
      <w:r w:rsidRPr="00A90F0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  <w:t xml:space="preserve">    </w:t>
      </w:r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 xml:space="preserve">#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>E.g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 xml:space="preserve">.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>Monday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 xml:space="preserve"> 8th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>February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>, 2021</w:t>
      </w:r>
    </w:p>
    <w:p w14:paraId="7A451607" w14:textId="77777777" w:rsidR="00A90F01" w:rsidRPr="00A90F01" w:rsidRDefault="00A90F01" w:rsidP="00A90F0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</w:pPr>
      <w:r w:rsidRPr="00A90F0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  <w:t xml:space="preserve">   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s-AR" w:eastAsia="es-AR"/>
        </w:rPr>
        <w:t>return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  <w:t xml:space="preserve"> </w:t>
      </w:r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(</w:t>
      </w:r>
      <w:r w:rsidRPr="00A90F01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s-AR" w:eastAsia="es-AR"/>
        </w:rPr>
        <w:t>f</w:t>
      </w:r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"""</w:t>
      </w:r>
      <w:r w:rsidRPr="00A90F01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s-AR" w:eastAsia="es-AR"/>
        </w:rPr>
        <w:t>{</w:t>
      </w:r>
      <w:proofErr w:type="spellStart"/>
      <w:proofErr w:type="gramStart"/>
      <w:r w:rsidRPr="00A90F01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s-AR" w:eastAsia="es-AR"/>
        </w:rPr>
        <w:t>date</w:t>
      </w:r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.</w:t>
      </w:r>
      <w:r w:rsidRPr="00A90F0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  <w:t>strftime</w:t>
      </w:r>
      <w:proofErr w:type="spellEnd"/>
      <w:proofErr w:type="gramEnd"/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(</w:t>
      </w:r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"</w:t>
      </w:r>
      <w:r w:rsidRPr="00A90F01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s-AR" w:eastAsia="es-AR"/>
        </w:rPr>
        <w:t>%a</w:t>
      </w:r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"</w:t>
      </w:r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)</w:t>
      </w:r>
      <w:r w:rsidRPr="00A90F01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s-AR" w:eastAsia="es-AR"/>
        </w:rPr>
        <w:t>}</w:t>
      </w:r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r w:rsidRPr="00A90F01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s-AR" w:eastAsia="es-AR"/>
        </w:rPr>
        <w:t>{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s-AR" w:eastAsia="es-AR"/>
        </w:rPr>
        <w:t>date</w:t>
      </w:r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.</w:t>
      </w:r>
      <w:r w:rsidRPr="00A90F0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  <w:t>strftime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(</w:t>
      </w:r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"</w:t>
      </w:r>
      <w:r w:rsidRPr="00A90F01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s-AR" w:eastAsia="es-AR"/>
        </w:rPr>
        <w:t>%d</w:t>
      </w:r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"</w:t>
      </w:r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)</w:t>
      </w:r>
      <w:r w:rsidRPr="00A90F01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s-AR" w:eastAsia="es-AR"/>
        </w:rPr>
        <w:t>}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th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r w:rsidRPr="00A90F01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s-AR" w:eastAsia="es-AR"/>
        </w:rPr>
        <w:t>{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s-AR" w:eastAsia="es-AR"/>
        </w:rPr>
        <w:t>date</w:t>
      </w:r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.</w:t>
      </w:r>
      <w:r w:rsidRPr="00A90F0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  <w:t>strftime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(</w:t>
      </w:r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"%B"</w:t>
      </w:r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)</w:t>
      </w:r>
      <w:r w:rsidRPr="00A90F01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s-AR" w:eastAsia="es-AR"/>
        </w:rPr>
        <w:t>}</w:t>
      </w:r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, </w:t>
      </w:r>
      <w:r w:rsidRPr="00A90F01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s-AR" w:eastAsia="es-AR"/>
        </w:rPr>
        <w:t>{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s-AR" w:eastAsia="es-AR"/>
        </w:rPr>
        <w:t>date</w:t>
      </w:r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.</w:t>
      </w:r>
      <w:r w:rsidRPr="00A90F0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  <w:t>strftime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(</w:t>
      </w:r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"%Y"</w:t>
      </w:r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)</w:t>
      </w:r>
      <w:r w:rsidRPr="00A90F01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s-AR" w:eastAsia="es-AR"/>
        </w:rPr>
        <w:t>}</w:t>
      </w:r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"""</w:t>
      </w:r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)</w:t>
      </w:r>
    </w:p>
    <w:p w14:paraId="476AF6BD" w14:textId="77777777" w:rsidR="00A90F01" w:rsidRPr="00A90F01" w:rsidRDefault="00A90F01" w:rsidP="00A90F0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</w:pPr>
      <w:r w:rsidRPr="00A90F0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  <w:t xml:space="preserve">    </w:t>
      </w:r>
    </w:p>
    <w:p w14:paraId="6D889596" w14:textId="77777777" w:rsidR="00A90F01" w:rsidRPr="00A90F01" w:rsidRDefault="00A90F01" w:rsidP="00A90F0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</w:pPr>
      <w:proofErr w:type="spellStart"/>
      <w:r w:rsidRPr="00A90F01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s-AR" w:eastAsia="es-AR"/>
        </w:rPr>
        <w:t>start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[</w:t>
      </w:r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'date'</w:t>
      </w:r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]</w:t>
      </w:r>
      <w:r w:rsidRPr="00A90F0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  <w:t>=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val="es-AR" w:eastAsia="es-AR"/>
        </w:rPr>
        <w:t>DateToDisplayDate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(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s-AR" w:eastAsia="es-AR"/>
        </w:rPr>
        <w:t>start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[</w:t>
      </w:r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'date'</w:t>
      </w:r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])</w:t>
      </w:r>
    </w:p>
    <w:p w14:paraId="2BDF8F08" w14:textId="77777777" w:rsidR="00A90F01" w:rsidRPr="00A90F01" w:rsidRDefault="00A90F01" w:rsidP="00A90F0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</w:pPr>
      <w:proofErr w:type="spellStart"/>
      <w:r w:rsidRPr="00A90F01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s-AR" w:eastAsia="es-AR"/>
        </w:rPr>
        <w:t>end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[</w:t>
      </w:r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'date'</w:t>
      </w:r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]</w:t>
      </w:r>
      <w:r w:rsidRPr="00A90F0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  <w:t>=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val="es-AR" w:eastAsia="es-AR"/>
        </w:rPr>
        <w:t>DateToDisplayDate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(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s-AR" w:eastAsia="es-AR"/>
        </w:rPr>
        <w:t>end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[</w:t>
      </w:r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'date'</w:t>
      </w:r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])</w:t>
      </w:r>
    </w:p>
    <w:p w14:paraId="3A7F0358" w14:textId="77777777" w:rsidR="00A90F01" w:rsidRPr="00A90F01" w:rsidRDefault="00A90F01" w:rsidP="00A90F0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</w:pPr>
      <w:proofErr w:type="spellStart"/>
      <w:proofErr w:type="gramStart"/>
      <w:r w:rsidRPr="00A90F01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val="es-AR" w:eastAsia="es-AR"/>
        </w:rPr>
        <w:t>print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(</w:t>
      </w:r>
      <w:proofErr w:type="gram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"Sales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Report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val="es-AR" w:eastAsia="es-AR"/>
        </w:rPr>
        <w:t>\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val="es-AR" w:eastAsia="es-AR"/>
        </w:rPr>
        <w:t>n</w:t>
      </w:r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Report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start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date:"</w:t>
      </w:r>
      <w:r w:rsidRPr="00A90F0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  <w:t xml:space="preserve"> +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s-AR" w:eastAsia="es-AR"/>
        </w:rPr>
        <w:t>start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[</w:t>
      </w:r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"date"</w:t>
      </w:r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]</w:t>
      </w:r>
      <w:r w:rsidRPr="00A90F0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  <w:t xml:space="preserve"> + </w:t>
      </w:r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"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starting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value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:"</w:t>
      </w:r>
      <w:r w:rsidRPr="00A90F0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  <w:t xml:space="preserve"> +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val="es-AR" w:eastAsia="es-AR"/>
        </w:rPr>
        <w:t>str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(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s-AR" w:eastAsia="es-AR"/>
        </w:rPr>
        <w:t>start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[</w:t>
      </w:r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"sales"</w:t>
      </w:r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])</w:t>
      </w:r>
      <w:r w:rsidRPr="00A90F0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  <w:t xml:space="preserve"> + </w:t>
      </w:r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"</w:t>
      </w:r>
      <w:r w:rsidRPr="00A90F01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val="es-AR" w:eastAsia="es-AR"/>
        </w:rPr>
        <w:t>\\</w:t>
      </w:r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nReport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end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date:"</w:t>
      </w:r>
      <w:r w:rsidRPr="00A90F0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  <w:t xml:space="preserve"> +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s-AR" w:eastAsia="es-AR"/>
        </w:rPr>
        <w:t>end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[</w:t>
      </w:r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"date"</w:t>
      </w:r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]</w:t>
      </w:r>
      <w:r w:rsidRPr="00A90F0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  <w:t xml:space="preserve"> + </w:t>
      </w:r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"total sales:"</w:t>
      </w:r>
      <w:r w:rsidRPr="00A90F0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  <w:t xml:space="preserve"> +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267F99"/>
          <w:sz w:val="21"/>
          <w:szCs w:val="21"/>
          <w:lang w:val="es-AR" w:eastAsia="es-AR"/>
        </w:rPr>
        <w:t>str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(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s-AR" w:eastAsia="es-AR"/>
        </w:rPr>
        <w:t>end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[</w:t>
      </w:r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"sales"</w:t>
      </w:r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])</w:t>
      </w:r>
      <w:r w:rsidRPr="00A90F0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  <w:t xml:space="preserve"> + </w:t>
      </w:r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"</w:t>
      </w:r>
      <w:r w:rsidRPr="00A90F01">
        <w:rPr>
          <w:rFonts w:ascii="Consolas" w:eastAsia="Times New Roman" w:hAnsi="Consolas" w:cs="Times New Roman"/>
          <w:b/>
          <w:bCs/>
          <w:color w:val="FF0000"/>
          <w:sz w:val="21"/>
          <w:szCs w:val="21"/>
          <w:lang w:val="es-AR" w:eastAsia="es-AR"/>
        </w:rPr>
        <w:t>\n</w:t>
      </w:r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"</w:t>
      </w:r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)</w:t>
      </w:r>
    </w:p>
    <w:p w14:paraId="3E103797" w14:textId="77777777" w:rsidR="00A90F01" w:rsidRPr="00A90F01" w:rsidRDefault="00A90F01" w:rsidP="00A90F0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</w:pPr>
      <w:r w:rsidRPr="00A90F01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s-AR" w:eastAsia="es-AR"/>
        </w:rPr>
        <w:t>total</w:t>
      </w:r>
      <w:r w:rsidRPr="00A90F0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  <w:t>=</w:t>
      </w:r>
      <w:r w:rsidRPr="00A90F01">
        <w:rPr>
          <w:rFonts w:ascii="Consolas" w:eastAsia="Times New Roman" w:hAnsi="Consolas" w:cs="Times New Roman"/>
          <w:b/>
          <w:bCs/>
          <w:color w:val="098658"/>
          <w:sz w:val="21"/>
          <w:szCs w:val="21"/>
          <w:lang w:val="es-AR" w:eastAsia="es-AR"/>
        </w:rPr>
        <w:t>0</w:t>
      </w:r>
    </w:p>
    <w:p w14:paraId="0F317C11" w14:textId="77777777" w:rsidR="00A90F01" w:rsidRPr="00A90F01" w:rsidRDefault="00A90F01" w:rsidP="00A90F0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</w:pPr>
      <w:proofErr w:type="spellStart"/>
      <w:r w:rsidRPr="00A90F01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s-AR" w:eastAsia="es-AR"/>
        </w:rPr>
        <w:t>for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  <w:t xml:space="preserve"> </w:t>
      </w:r>
      <w:r w:rsidRPr="00A90F01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s-AR" w:eastAsia="es-AR"/>
        </w:rPr>
        <w:t>k</w:t>
      </w:r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,</w:t>
      </w:r>
      <w:r w:rsidRPr="00A90F0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  <w:t xml:space="preserve"> </w:t>
      </w:r>
      <w:r w:rsidRPr="00A90F01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s-AR" w:eastAsia="es-AR"/>
        </w:rPr>
        <w:t>v</w:t>
      </w:r>
      <w:r w:rsidRPr="00A90F0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  <w:t xml:space="preserve"> </w:t>
      </w:r>
      <w:r w:rsidRPr="00A90F01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s-AR" w:eastAsia="es-AR"/>
        </w:rPr>
        <w:t>in</w:t>
      </w:r>
      <w:r w:rsidRPr="00A90F0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s-AR" w:eastAsia="es-AR"/>
        </w:rPr>
        <w:t>test_</w:t>
      </w:r>
      <w:proofErr w:type="gramStart"/>
      <w:r w:rsidRPr="00A90F01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s-AR" w:eastAsia="es-AR"/>
        </w:rPr>
        <w:t>data</w:t>
      </w:r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.</w:t>
      </w:r>
      <w:r w:rsidRPr="00A90F01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val="es-AR" w:eastAsia="es-AR"/>
        </w:rPr>
        <w:t>items</w:t>
      </w:r>
      <w:proofErr w:type="spellEnd"/>
      <w:proofErr w:type="gramEnd"/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():</w:t>
      </w:r>
    </w:p>
    <w:p w14:paraId="78715457" w14:textId="77777777" w:rsidR="00A90F01" w:rsidRPr="00A90F01" w:rsidRDefault="00A90F01" w:rsidP="00A90F0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</w:pPr>
      <w:r w:rsidRPr="00A90F0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A90F01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val="es-AR" w:eastAsia="es-AR"/>
        </w:rPr>
        <w:t>print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(</w:t>
      </w:r>
      <w:proofErr w:type="gram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"Date                                Sales    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Month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to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Date  "</w:t>
      </w:r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)</w:t>
      </w:r>
    </w:p>
    <w:p w14:paraId="2EBD8857" w14:textId="75DF874F" w:rsidR="00A90F01" w:rsidRPr="00A90F01" w:rsidRDefault="00A90F01" w:rsidP="00A90F0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</w:pPr>
      <w:r w:rsidRPr="00A90F0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  <w:lastRenderedPageBreak/>
        <w:t xml:space="preserve">   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F00DB"/>
          <w:sz w:val="21"/>
          <w:szCs w:val="21"/>
          <w:lang w:val="es-AR" w:eastAsia="es-AR"/>
        </w:rPr>
        <w:t>if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s-AR" w:eastAsia="es-AR"/>
        </w:rPr>
        <w:t>month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  <w:t xml:space="preserve"> == </w:t>
      </w:r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"2"</w:t>
      </w:r>
      <w:r w:rsidRPr="00A90F0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  <w:t xml:space="preserve"> </w:t>
      </w:r>
      <w:r w:rsidRPr="00A90F01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s-AR" w:eastAsia="es-AR"/>
        </w:rPr>
        <w:t>and</w:t>
      </w:r>
      <w:r w:rsidRPr="00A90F0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  <w:t xml:space="preserve"> </w:t>
      </w:r>
      <w:r w:rsidRPr="00A90F01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s-AR" w:eastAsia="es-AR"/>
        </w:rPr>
        <w:t>k</w:t>
      </w:r>
      <w:r w:rsidRPr="00A90F0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  <w:t xml:space="preserve"> == </w:t>
      </w:r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"29"</w:t>
      </w:r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:</w:t>
      </w:r>
    </w:p>
    <w:p w14:paraId="38243976" w14:textId="77777777" w:rsidR="00A90F01" w:rsidRPr="00A90F01" w:rsidRDefault="00A90F01" w:rsidP="00A90F0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</w:pPr>
      <w:r w:rsidRPr="00A90F0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  <w:t xml:space="preserve">        </w:t>
      </w:r>
      <w:proofErr w:type="spellStart"/>
      <w:proofErr w:type="gramStart"/>
      <w:r w:rsidRPr="00A90F01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val="es-AR" w:eastAsia="es-AR"/>
        </w:rPr>
        <w:t>print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(</w:t>
      </w:r>
      <w:proofErr w:type="gram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"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Leap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year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"</w:t>
      </w:r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)</w:t>
      </w:r>
      <w:r w:rsidRPr="00A90F0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  <w:t xml:space="preserve"> </w:t>
      </w:r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 xml:space="preserve">#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>Must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 xml:space="preserve"> be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>displayed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>if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 xml:space="preserve"> data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>is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>for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 xml:space="preserve"> a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>leap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008000"/>
          <w:sz w:val="21"/>
          <w:szCs w:val="21"/>
          <w:lang w:val="es-AR" w:eastAsia="es-AR"/>
        </w:rPr>
        <w:t>year</w:t>
      </w:r>
      <w:proofErr w:type="spellEnd"/>
    </w:p>
    <w:p w14:paraId="5811AD9F" w14:textId="77777777" w:rsidR="00A90F01" w:rsidRPr="00A90F01" w:rsidRDefault="00A90F01" w:rsidP="00A90F0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</w:pPr>
      <w:r w:rsidRPr="00A90F0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  <w:t xml:space="preserve">   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val="es-AR" w:eastAsia="es-AR"/>
        </w:rPr>
        <w:t>print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(</w:t>
      </w:r>
      <w:r w:rsidRPr="00A90F01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s-AR" w:eastAsia="es-AR"/>
        </w:rPr>
        <w:t>f</w:t>
      </w:r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"</w:t>
      </w:r>
      <w:r w:rsidRPr="00A90F01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s-AR" w:eastAsia="es-AR"/>
        </w:rPr>
        <w:t>{</w:t>
      </w:r>
      <w:r w:rsidRPr="00A90F01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s-AR" w:eastAsia="es-AR"/>
        </w:rPr>
        <w:t>v</w:t>
      </w:r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[</w:t>
      </w:r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'date'</w:t>
      </w:r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]</w:t>
      </w:r>
      <w:r w:rsidRPr="00A90F01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s-AR" w:eastAsia="es-AR"/>
        </w:rPr>
        <w:t>}</w:t>
      </w:r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r w:rsidRPr="00A90F01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s-AR" w:eastAsia="es-AR"/>
        </w:rPr>
        <w:t>{</w:t>
      </w:r>
      <w:r w:rsidRPr="00A90F01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s-AR" w:eastAsia="es-AR"/>
        </w:rPr>
        <w:t>v</w:t>
      </w:r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[</w:t>
      </w:r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'sales'</w:t>
      </w:r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]</w:t>
      </w:r>
      <w:r w:rsidRPr="00A90F01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s-AR" w:eastAsia="es-AR"/>
        </w:rPr>
        <w:t>}</w:t>
      </w:r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$</w:t>
      </w:r>
      <w:r w:rsidRPr="00A90F01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s-AR" w:eastAsia="es-AR"/>
        </w:rPr>
        <w:t>{</w:t>
      </w:r>
      <w:r w:rsidRPr="00A90F01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s-AR" w:eastAsia="es-AR"/>
        </w:rPr>
        <w:t>total</w:t>
      </w:r>
      <w:r w:rsidRPr="00A90F01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s-AR" w:eastAsia="es-AR"/>
        </w:rPr>
        <w:t>}</w:t>
      </w:r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"</w:t>
      </w:r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)</w:t>
      </w:r>
    </w:p>
    <w:p w14:paraId="393E942A" w14:textId="77777777" w:rsidR="00A90F01" w:rsidRPr="00A90F01" w:rsidRDefault="00A90F01" w:rsidP="00A90F0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</w:pPr>
      <w:r w:rsidRPr="00A90F0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  <w:t xml:space="preserve">    </w:t>
      </w:r>
      <w:r w:rsidRPr="00A90F01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s-AR" w:eastAsia="es-AR"/>
        </w:rPr>
        <w:t>total</w:t>
      </w:r>
      <w:r w:rsidRPr="00A90F0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  <w:t>=</w:t>
      </w:r>
      <w:r w:rsidRPr="00A90F01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s-AR" w:eastAsia="es-AR"/>
        </w:rPr>
        <w:t>v</w:t>
      </w:r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[</w:t>
      </w:r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'sales'</w:t>
      </w:r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]</w:t>
      </w:r>
      <w:r w:rsidRPr="00A90F0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  <w:t>+</w:t>
      </w:r>
      <w:r w:rsidRPr="00A90F01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s-AR" w:eastAsia="es-AR"/>
        </w:rPr>
        <w:t>total</w:t>
      </w:r>
    </w:p>
    <w:p w14:paraId="30C6DC36" w14:textId="77777777" w:rsidR="00A90F01" w:rsidRPr="00A90F01" w:rsidRDefault="00A90F01" w:rsidP="00A90F01">
      <w:pPr>
        <w:shd w:val="clear" w:color="auto" w:fill="FFFFFF"/>
        <w:spacing w:after="0" w:line="285" w:lineRule="atLeast"/>
        <w:jc w:val="lef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</w:pPr>
      <w:r w:rsidRPr="00A90F01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A90F01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val="es-AR" w:eastAsia="es-AR"/>
        </w:rPr>
        <w:t>print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(</w:t>
      </w:r>
      <w:proofErr w:type="spellStart"/>
      <w:proofErr w:type="gramEnd"/>
      <w:r w:rsidRPr="00A90F01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s-AR" w:eastAsia="es-AR"/>
        </w:rPr>
        <w:t>f</w:t>
      </w:r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"Total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sales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for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the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 xml:space="preserve"> </w:t>
      </w:r>
      <w:proofErr w:type="spellStart"/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month</w:t>
      </w:r>
      <w:proofErr w:type="spellEnd"/>
      <w:r w:rsidRPr="00A90F01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s-AR" w:eastAsia="es-AR"/>
        </w:rPr>
        <w:t>{</w:t>
      </w:r>
      <w:r w:rsidRPr="00A90F01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val="es-AR" w:eastAsia="es-AR"/>
        </w:rPr>
        <w:t>total</w:t>
      </w:r>
      <w:r w:rsidRPr="00A90F01">
        <w:rPr>
          <w:rFonts w:ascii="Consolas" w:eastAsia="Times New Roman" w:hAnsi="Consolas" w:cs="Times New Roman"/>
          <w:b/>
          <w:bCs/>
          <w:color w:val="0000FF"/>
          <w:sz w:val="21"/>
          <w:szCs w:val="21"/>
          <w:lang w:val="es-AR" w:eastAsia="es-AR"/>
        </w:rPr>
        <w:t>}</w:t>
      </w:r>
      <w:r w:rsidRPr="00A90F01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val="es-AR" w:eastAsia="es-AR"/>
        </w:rPr>
        <w:t>"</w:t>
      </w:r>
      <w:r w:rsidRPr="00A90F01">
        <w:rPr>
          <w:rFonts w:ascii="Consolas" w:eastAsia="Times New Roman" w:hAnsi="Consolas" w:cs="Times New Roman"/>
          <w:b/>
          <w:bCs/>
          <w:color w:val="222222"/>
          <w:sz w:val="21"/>
          <w:szCs w:val="21"/>
          <w:lang w:val="es-AR" w:eastAsia="es-AR"/>
        </w:rPr>
        <w:t>)</w:t>
      </w:r>
    </w:p>
    <w:p w14:paraId="405D1166" w14:textId="15EA627F" w:rsidR="00CF4DC4" w:rsidRDefault="00CF4DC4" w:rsidP="008F5F1E">
      <w:pPr>
        <w:jc w:val="left"/>
      </w:pPr>
      <w:r>
        <w:br/>
      </w:r>
    </w:p>
    <w:p w14:paraId="0F38342F" w14:textId="77777777" w:rsidR="00CF4DC4" w:rsidRDefault="00CF4DC4" w:rsidP="008F5F1E">
      <w:pPr>
        <w:jc w:val="left"/>
      </w:pPr>
    </w:p>
    <w:p w14:paraId="31EC1148" w14:textId="4D7150DE" w:rsidR="004C0421" w:rsidRDefault="008F5F1E" w:rsidP="008F5F1E">
      <w:pPr>
        <w:jc w:val="left"/>
      </w:pPr>
      <w:r>
        <w:br/>
      </w:r>
    </w:p>
    <w:sectPr w:rsidR="004C0421" w:rsidSect="00BD3B6B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8F651" w14:textId="77777777" w:rsidR="00F31333" w:rsidRDefault="00F31333" w:rsidP="00BD3B6B">
      <w:pPr>
        <w:spacing w:after="0" w:line="240" w:lineRule="auto"/>
      </w:pPr>
      <w:r>
        <w:separator/>
      </w:r>
    </w:p>
  </w:endnote>
  <w:endnote w:type="continuationSeparator" w:id="0">
    <w:p w14:paraId="581636CA" w14:textId="77777777" w:rsidR="00F31333" w:rsidRDefault="00F31333" w:rsidP="00BD3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Black">
    <w:altName w:val="Roboto Black"/>
    <w:charset w:val="00"/>
    <w:family w:val="auto"/>
    <w:pitch w:val="variable"/>
    <w:sig w:usb0="E00002FF" w:usb1="5000205B" w:usb2="00000020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FDFD5" w14:textId="77777777" w:rsidR="00597D28" w:rsidRDefault="00597D28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A500D7" wp14:editId="291E3683">
              <wp:simplePos x="0" y="0"/>
              <wp:positionH relativeFrom="page">
                <wp:align>left</wp:align>
              </wp:positionH>
              <wp:positionV relativeFrom="paragraph">
                <wp:posOffset>-22860</wp:posOffset>
              </wp:positionV>
              <wp:extent cx="7554595" cy="619125"/>
              <wp:effectExtent l="0" t="0" r="27305" b="285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4595" cy="619125"/>
                      </a:xfrm>
                      <a:prstGeom prst="rect">
                        <a:avLst/>
                      </a:prstGeom>
                      <a:solidFill>
                        <a:schemeClr val="bg2">
                          <a:lumMod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DB78848" w14:textId="77777777" w:rsidR="00597D28" w:rsidRPr="00597D28" w:rsidRDefault="00597D28" w:rsidP="00597D28">
                          <w:pPr>
                            <w:pStyle w:val="Piedepgina"/>
                            <w:rPr>
                              <w:rFonts w:ascii="Roboto" w:hAnsi="Roboto"/>
                              <w:color w:val="F2F2F2" w:themeColor="background1" w:themeShade="F2"/>
                              <w:sz w:val="20"/>
                              <w:szCs w:val="20"/>
                            </w:rPr>
                          </w:pPr>
                          <w:r w:rsidRPr="00597D28">
                            <w:rPr>
                              <w:rFonts w:ascii="Roboto" w:hAnsi="Roboto"/>
                              <w:color w:val="F2F2F2" w:themeColor="background1" w:themeShade="F2"/>
                              <w:sz w:val="20"/>
                              <w:szCs w:val="20"/>
                            </w:rPr>
                            <w:t>ORTEX Technologies Ltd</w:t>
                          </w:r>
                        </w:p>
                        <w:p w14:paraId="54F3DF56" w14:textId="77777777" w:rsidR="00597D28" w:rsidRDefault="00597D28" w:rsidP="00597D28">
                          <w:pPr>
                            <w:pStyle w:val="Piedepgina"/>
                            <w:rPr>
                              <w:rFonts w:ascii="Roboto" w:hAnsi="Roboto"/>
                              <w:color w:val="F2F2F2" w:themeColor="background1" w:themeShade="F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Roboto" w:hAnsi="Roboto"/>
                              <w:color w:val="F2F2F2" w:themeColor="background1" w:themeShade="F2"/>
                              <w:sz w:val="20"/>
                              <w:szCs w:val="20"/>
                            </w:rPr>
                            <w:t xml:space="preserve">Company Number: </w:t>
                          </w:r>
                          <w:r w:rsidRPr="00597D28">
                            <w:rPr>
                              <w:rFonts w:ascii="Roboto" w:hAnsi="Roboto"/>
                              <w:color w:val="F2F2F2" w:themeColor="background1" w:themeShade="F2"/>
                              <w:sz w:val="20"/>
                              <w:szCs w:val="20"/>
                            </w:rPr>
                            <w:t>11033216</w:t>
                          </w:r>
                        </w:p>
                        <w:p w14:paraId="2ACBD463" w14:textId="3C6907C5" w:rsidR="00597D28" w:rsidRPr="00597D28" w:rsidRDefault="00597D28" w:rsidP="00597D28">
                          <w:pPr>
                            <w:pStyle w:val="Piedepgina"/>
                            <w:jc w:val="left"/>
                            <w:rPr>
                              <w:rFonts w:ascii="Roboto" w:hAnsi="Roboto"/>
                              <w:color w:val="F2F2F2" w:themeColor="background1" w:themeShade="F2"/>
                              <w:sz w:val="20"/>
                              <w:szCs w:val="20"/>
                            </w:rPr>
                          </w:pPr>
                          <w:r w:rsidRPr="00597D28">
                            <w:rPr>
                              <w:rFonts w:ascii="Roboto" w:hAnsi="Roboto"/>
                              <w:color w:val="F2F2F2" w:themeColor="background1" w:themeShade="F2"/>
                              <w:sz w:val="20"/>
                              <w:szCs w:val="20"/>
                            </w:rPr>
                            <w:t xml:space="preserve">ORTEX.com info@ortex.com </w:t>
                          </w:r>
                          <w:r w:rsidRPr="00597D28">
                            <w:rPr>
                              <w:rFonts w:ascii="Roboto" w:hAnsi="Roboto"/>
                              <w:color w:val="F2F2F2" w:themeColor="background1" w:themeShade="F2"/>
                              <w:sz w:val="20"/>
                              <w:szCs w:val="20"/>
                            </w:rPr>
                            <w:tab/>
                            <w:t xml:space="preserve">                                                   </w:t>
                          </w:r>
                          <w:r w:rsidRPr="00597D28">
                            <w:rPr>
                              <w:rFonts w:ascii="Roboto" w:hAnsi="Roboto"/>
                              <w:color w:val="F2F2F2" w:themeColor="background1" w:themeShade="F2"/>
                              <w:sz w:val="20"/>
                              <w:szCs w:val="20"/>
                            </w:rPr>
                            <w:tab/>
                            <w:t xml:space="preserve">    </w:t>
                          </w:r>
                          <w:r>
                            <w:rPr>
                              <w:rFonts w:ascii="Roboto" w:hAnsi="Roboto"/>
                              <w:color w:val="F2F2F2" w:themeColor="background1" w:themeShade="F2"/>
                              <w:sz w:val="20"/>
                              <w:szCs w:val="20"/>
                            </w:rPr>
                            <w:t xml:space="preserve">       </w:t>
                          </w:r>
                          <w:r w:rsidR="00FB120F">
                            <w:rPr>
                              <w:rFonts w:ascii="Roboto" w:hAnsi="Roboto"/>
                              <w:color w:val="F2F2F2" w:themeColor="background1" w:themeShade="F2"/>
                              <w:sz w:val="20"/>
                              <w:szCs w:val="20"/>
                            </w:rPr>
                            <w:t xml:space="preserve">     </w:t>
                          </w:r>
                          <w:r w:rsidRPr="00597D28">
                            <w:rPr>
                              <w:rFonts w:ascii="Roboto" w:hAnsi="Roboto"/>
                              <w:color w:val="F2F2F2" w:themeColor="background1" w:themeShade="F2"/>
                              <w:sz w:val="20"/>
                              <w:szCs w:val="20"/>
                            </w:rPr>
                            <w:t xml:space="preserve">     1 For</w:t>
                          </w:r>
                          <w:r>
                            <w:rPr>
                              <w:rFonts w:ascii="Roboto" w:hAnsi="Roboto"/>
                              <w:color w:val="F2F2F2" w:themeColor="background1" w:themeShade="F2"/>
                              <w:sz w:val="20"/>
                              <w:szCs w:val="20"/>
                            </w:rPr>
                            <w:t>e Street, London, EC1Y 4UE</w:t>
                          </w:r>
                        </w:p>
                        <w:p w14:paraId="689FB440" w14:textId="77777777" w:rsidR="00597D28" w:rsidRPr="00597D28" w:rsidRDefault="00597D28" w:rsidP="00597D28">
                          <w:pPr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51D2F6BB" w14:textId="77777777" w:rsidR="00597D28" w:rsidRPr="00597D28" w:rsidRDefault="00597D28" w:rsidP="00597D2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A500D7" id="Rectangle 1" o:spid="_x0000_s1027" style="position:absolute;left:0;text-align:left;margin-left:0;margin-top:-1.8pt;width:594.85pt;height:48.7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" fillcolor="#393737 [814]" strokecolor="#1f3763 [1604]" strokeweight="1pt">
              <v:textbox>
                <w:txbxContent>
                  <w:p w14:paraId="0DB78848" w14:textId="77777777" w:rsidR="00597D28" w:rsidRPr="00597D28" w:rsidRDefault="00597D28" w:rsidP="00597D28">
                    <w:pPr>
                      <w:pStyle w:val="Footer"/>
                      <w:rPr>
                        <w:rFonts w:ascii="Roboto" w:hAnsi="Roboto"/>
                        <w:color w:val="F2F2F2" w:themeColor="background1" w:themeShade="F2"/>
                        <w:sz w:val="20"/>
                        <w:szCs w:val="20"/>
                      </w:rPr>
                    </w:pPr>
                    <w:r w:rsidRPr="00597D28">
                      <w:rPr>
                        <w:rFonts w:ascii="Roboto" w:hAnsi="Roboto"/>
                        <w:color w:val="F2F2F2" w:themeColor="background1" w:themeShade="F2"/>
                        <w:sz w:val="20"/>
                        <w:szCs w:val="20"/>
                      </w:rPr>
                      <w:t>ORTEX Technologies Ltd</w:t>
                    </w:r>
                  </w:p>
                  <w:p w14:paraId="54F3DF56" w14:textId="77777777" w:rsidR="00597D28" w:rsidRDefault="00597D28" w:rsidP="00597D28">
                    <w:pPr>
                      <w:pStyle w:val="Footer"/>
                      <w:rPr>
                        <w:rFonts w:ascii="Roboto" w:hAnsi="Roboto"/>
                        <w:color w:val="F2F2F2" w:themeColor="background1" w:themeShade="F2"/>
                        <w:sz w:val="20"/>
                        <w:szCs w:val="20"/>
                      </w:rPr>
                    </w:pPr>
                    <w:r>
                      <w:rPr>
                        <w:rFonts w:ascii="Roboto" w:hAnsi="Roboto"/>
                        <w:color w:val="F2F2F2" w:themeColor="background1" w:themeShade="F2"/>
                        <w:sz w:val="20"/>
                        <w:szCs w:val="20"/>
                      </w:rPr>
                      <w:t xml:space="preserve">Company Number: </w:t>
                    </w:r>
                    <w:r w:rsidRPr="00597D28">
                      <w:rPr>
                        <w:rFonts w:ascii="Roboto" w:hAnsi="Roboto"/>
                        <w:color w:val="F2F2F2" w:themeColor="background1" w:themeShade="F2"/>
                        <w:sz w:val="20"/>
                        <w:szCs w:val="20"/>
                      </w:rPr>
                      <w:t>11033216</w:t>
                    </w:r>
                  </w:p>
                  <w:p w14:paraId="2ACBD463" w14:textId="3C6907C5" w:rsidR="00597D28" w:rsidRPr="00597D28" w:rsidRDefault="00597D28" w:rsidP="00597D28">
                    <w:pPr>
                      <w:pStyle w:val="Footer"/>
                      <w:jc w:val="left"/>
                      <w:rPr>
                        <w:rFonts w:ascii="Roboto" w:hAnsi="Roboto"/>
                        <w:color w:val="F2F2F2" w:themeColor="background1" w:themeShade="F2"/>
                        <w:sz w:val="20"/>
                        <w:szCs w:val="20"/>
                      </w:rPr>
                    </w:pPr>
                    <w:r w:rsidRPr="00597D28">
                      <w:rPr>
                        <w:rFonts w:ascii="Roboto" w:hAnsi="Roboto"/>
                        <w:color w:val="F2F2F2" w:themeColor="background1" w:themeShade="F2"/>
                        <w:sz w:val="20"/>
                        <w:szCs w:val="20"/>
                      </w:rPr>
                      <w:t xml:space="preserve">ORTEX.com info@ortex.com </w:t>
                    </w:r>
                    <w:r w:rsidRPr="00597D28">
                      <w:rPr>
                        <w:rFonts w:ascii="Roboto" w:hAnsi="Roboto"/>
                        <w:color w:val="F2F2F2" w:themeColor="background1" w:themeShade="F2"/>
                        <w:sz w:val="20"/>
                        <w:szCs w:val="20"/>
                      </w:rPr>
                      <w:tab/>
                      <w:t xml:space="preserve">                                                   </w:t>
                    </w:r>
                    <w:r w:rsidRPr="00597D28">
                      <w:rPr>
                        <w:rFonts w:ascii="Roboto" w:hAnsi="Roboto"/>
                        <w:color w:val="F2F2F2" w:themeColor="background1" w:themeShade="F2"/>
                        <w:sz w:val="20"/>
                        <w:szCs w:val="20"/>
                      </w:rPr>
                      <w:tab/>
                      <w:t xml:space="preserve">    </w:t>
                    </w:r>
                    <w:r>
                      <w:rPr>
                        <w:rFonts w:ascii="Roboto" w:hAnsi="Roboto"/>
                        <w:color w:val="F2F2F2" w:themeColor="background1" w:themeShade="F2"/>
                        <w:sz w:val="20"/>
                        <w:szCs w:val="20"/>
                      </w:rPr>
                      <w:t xml:space="preserve">       </w:t>
                    </w:r>
                    <w:r w:rsidR="00FB120F">
                      <w:rPr>
                        <w:rFonts w:ascii="Roboto" w:hAnsi="Roboto"/>
                        <w:color w:val="F2F2F2" w:themeColor="background1" w:themeShade="F2"/>
                        <w:sz w:val="20"/>
                        <w:szCs w:val="20"/>
                      </w:rPr>
                      <w:t xml:space="preserve">     </w:t>
                    </w:r>
                    <w:r w:rsidRPr="00597D28">
                      <w:rPr>
                        <w:rFonts w:ascii="Roboto" w:hAnsi="Roboto"/>
                        <w:color w:val="F2F2F2" w:themeColor="background1" w:themeShade="F2"/>
                        <w:sz w:val="20"/>
                        <w:szCs w:val="20"/>
                      </w:rPr>
                      <w:t xml:space="preserve">     1 For</w:t>
                    </w:r>
                    <w:r>
                      <w:rPr>
                        <w:rFonts w:ascii="Roboto" w:hAnsi="Roboto"/>
                        <w:color w:val="F2F2F2" w:themeColor="background1" w:themeShade="F2"/>
                        <w:sz w:val="20"/>
                        <w:szCs w:val="20"/>
                      </w:rPr>
                      <w:t>e Street, London, EC1Y 4UE</w:t>
                    </w:r>
                  </w:p>
                  <w:p w14:paraId="689FB440" w14:textId="77777777" w:rsidR="00597D28" w:rsidRPr="00597D28" w:rsidRDefault="00597D28" w:rsidP="00597D28">
                    <w:pPr>
                      <w:jc w:val="left"/>
                      <w:rPr>
                        <w:sz w:val="20"/>
                        <w:szCs w:val="20"/>
                      </w:rPr>
                    </w:pPr>
                  </w:p>
                  <w:p w14:paraId="51D2F6BB" w14:textId="77777777" w:rsidR="00597D28" w:rsidRPr="00597D28" w:rsidRDefault="00597D28" w:rsidP="00597D28">
                    <w:pPr>
                      <w:jc w:val="center"/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A356A" w14:textId="77777777" w:rsidR="00F31333" w:rsidRDefault="00F31333" w:rsidP="00BD3B6B">
      <w:pPr>
        <w:spacing w:after="0" w:line="240" w:lineRule="auto"/>
      </w:pPr>
      <w:r>
        <w:separator/>
      </w:r>
    </w:p>
  </w:footnote>
  <w:footnote w:type="continuationSeparator" w:id="0">
    <w:p w14:paraId="0683FB39" w14:textId="77777777" w:rsidR="00F31333" w:rsidRDefault="00F31333" w:rsidP="00BD3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DAABD" w14:textId="77777777" w:rsidR="00980402" w:rsidRDefault="00980402" w:rsidP="00980402">
    <w:pPr>
      <w:pStyle w:val="Encabezado"/>
      <w:tabs>
        <w:tab w:val="clear" w:pos="9026"/>
        <w:tab w:val="left" w:pos="4965"/>
      </w:tabs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096A8519" wp14:editId="5680D59D">
              <wp:simplePos x="0" y="0"/>
              <wp:positionH relativeFrom="column">
                <wp:posOffset>-762000</wp:posOffset>
              </wp:positionH>
              <wp:positionV relativeFrom="paragraph">
                <wp:posOffset>-563880</wp:posOffset>
              </wp:positionV>
              <wp:extent cx="8477250" cy="1143000"/>
              <wp:effectExtent l="0" t="0" r="19050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477250" cy="114300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25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C59324" id="Rectangle 3" o:spid="_x0000_s1026" style="position:absolute;margin-left:-60pt;margin-top:-44.4pt;width:667.5pt;height:90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" fillcolor="#393737 [814]" strokecolor="#1f3763 [1604]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78FD775" wp14:editId="54495ACD">
              <wp:simplePos x="0" y="0"/>
              <wp:positionH relativeFrom="page">
                <wp:align>right</wp:align>
              </wp:positionH>
              <wp:positionV relativeFrom="paragraph">
                <wp:posOffset>154305</wp:posOffset>
              </wp:positionV>
              <wp:extent cx="2360930" cy="1404620"/>
              <wp:effectExtent l="0" t="0" r="8890" b="127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25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1E037B" w14:textId="07987BA9" w:rsidR="00980402" w:rsidRPr="00980402" w:rsidRDefault="00D837B0" w:rsidP="00980402">
                          <w:pPr>
                            <w:pStyle w:val="Encabezado"/>
                            <w:jc w:val="left"/>
                            <w:rPr>
                              <w:rFonts w:ascii="Roboto Black" w:hAnsi="Roboto Black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Roboto Black" w:hAnsi="Roboto Black"/>
                              <w:b/>
                              <w:sz w:val="28"/>
                              <w:szCs w:val="28"/>
                            </w:rPr>
                            <w:t>Programming Exercise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78FD7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4.7pt;margin-top:12.15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" fillcolor="#393737 [814]" stroked="f">
              <v:textbox style="mso-fit-shape-to-text:t">
                <w:txbxContent>
                  <w:p w14:paraId="071E037B" w14:textId="07987BA9" w:rsidR="00980402" w:rsidRPr="00980402" w:rsidRDefault="00D837B0" w:rsidP="00980402">
                    <w:pPr>
                      <w:pStyle w:val="Header"/>
                      <w:jc w:val="left"/>
                      <w:rPr>
                        <w:rFonts w:ascii="Roboto Black" w:hAnsi="Roboto Black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Roboto Black" w:hAnsi="Roboto Black"/>
                        <w:b/>
                        <w:sz w:val="28"/>
                        <w:szCs w:val="28"/>
                      </w:rPr>
                      <w:t>Programming Exercise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BD3B6B">
      <w:rPr>
        <w:noProof/>
      </w:rPr>
      <w:drawing>
        <wp:inline distT="0" distB="0" distL="0" distR="0" wp14:anchorId="1D2D4643" wp14:editId="6CED3F5F">
          <wp:extent cx="2426997" cy="50478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3784" cy="5457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</w:t>
    </w:r>
    <w:r>
      <w:tab/>
    </w:r>
    <w:r>
      <w:tab/>
    </w:r>
  </w:p>
  <w:p w14:paraId="712BE8CD" w14:textId="77777777" w:rsidR="00BD3B6B" w:rsidRDefault="00980402" w:rsidP="00980402">
    <w:pPr>
      <w:pStyle w:val="Encabezado"/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01580"/>
    <w:multiLevelType w:val="hybridMultilevel"/>
    <w:tmpl w:val="FE781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B0"/>
    <w:rsid w:val="00006757"/>
    <w:rsid w:val="00123AE7"/>
    <w:rsid w:val="001534A4"/>
    <w:rsid w:val="0028384F"/>
    <w:rsid w:val="002B1F10"/>
    <w:rsid w:val="002E78C7"/>
    <w:rsid w:val="003850B3"/>
    <w:rsid w:val="00457520"/>
    <w:rsid w:val="004C0421"/>
    <w:rsid w:val="004E362A"/>
    <w:rsid w:val="00531397"/>
    <w:rsid w:val="00597D28"/>
    <w:rsid w:val="00674702"/>
    <w:rsid w:val="007C1676"/>
    <w:rsid w:val="00835C57"/>
    <w:rsid w:val="008F5F1E"/>
    <w:rsid w:val="00980402"/>
    <w:rsid w:val="00A90F01"/>
    <w:rsid w:val="00AE57C4"/>
    <w:rsid w:val="00B11C73"/>
    <w:rsid w:val="00BA3212"/>
    <w:rsid w:val="00BD3B6B"/>
    <w:rsid w:val="00C5090A"/>
    <w:rsid w:val="00CF4DC4"/>
    <w:rsid w:val="00D316AA"/>
    <w:rsid w:val="00D5485A"/>
    <w:rsid w:val="00D837B0"/>
    <w:rsid w:val="00F30A2D"/>
    <w:rsid w:val="00F31333"/>
    <w:rsid w:val="00F94029"/>
    <w:rsid w:val="00FB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AA4428"/>
  <w15:chartTrackingRefBased/>
  <w15:docId w15:val="{A5EC07D2-C435-4CB7-AC73-058A5905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B6B"/>
  </w:style>
  <w:style w:type="paragraph" w:styleId="Ttulo1">
    <w:name w:val="heading 1"/>
    <w:basedOn w:val="Normal"/>
    <w:next w:val="Normal"/>
    <w:link w:val="Ttulo1Car"/>
    <w:uiPriority w:val="9"/>
    <w:qFormat/>
    <w:rsid w:val="00BD3B6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3B6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D3B6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3B6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3B6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3B6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3B6B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3B6B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3B6B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D3B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3B6B"/>
  </w:style>
  <w:style w:type="paragraph" w:styleId="Piedepgina">
    <w:name w:val="footer"/>
    <w:basedOn w:val="Normal"/>
    <w:link w:val="PiedepginaCar"/>
    <w:uiPriority w:val="99"/>
    <w:unhideWhenUsed/>
    <w:rsid w:val="00BD3B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3B6B"/>
  </w:style>
  <w:style w:type="character" w:customStyle="1" w:styleId="Ttulo1Car">
    <w:name w:val="Título 1 Car"/>
    <w:basedOn w:val="Fuentedeprrafopredeter"/>
    <w:link w:val="Ttulo1"/>
    <w:uiPriority w:val="9"/>
    <w:rsid w:val="00BD3B6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D3B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BD3B6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3B6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3B6B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3B6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3B6B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3B6B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3B6B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D3B6B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BD3B6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BD3B6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BD3B6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D3B6B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D3B6B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BD3B6B"/>
    <w:rPr>
      <w:i/>
      <w:iCs/>
      <w:color w:val="auto"/>
    </w:rPr>
  </w:style>
  <w:style w:type="paragraph" w:styleId="Sinespaciado">
    <w:name w:val="No Spacing"/>
    <w:uiPriority w:val="1"/>
    <w:qFormat/>
    <w:rsid w:val="00BD3B6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D3B6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D3B6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3B6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3B6B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BD3B6B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BD3B6B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BD3B6B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BD3B6B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BD3B6B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D3B6B"/>
    <w:pPr>
      <w:outlineLvl w:val="9"/>
    </w:pPr>
  </w:style>
  <w:style w:type="paragraph" w:styleId="Prrafodelista">
    <w:name w:val="List Paragraph"/>
    <w:basedOn w:val="Normal"/>
    <w:uiPriority w:val="34"/>
    <w:qFormat/>
    <w:rsid w:val="002838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97D2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7D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1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hared%20drives\Management\templates\MainTemplate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MainTemplate2020</Template>
  <TotalTime>30</TotalTime>
  <Pages>1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Hillerberg</dc:creator>
  <cp:keywords/>
  <dc:description/>
  <cp:lastModifiedBy>Juan Manuel Garcia</cp:lastModifiedBy>
  <cp:revision>10</cp:revision>
  <dcterms:created xsi:type="dcterms:W3CDTF">2020-07-29T09:37:00Z</dcterms:created>
  <dcterms:modified xsi:type="dcterms:W3CDTF">2022-02-02T19:22:00Z</dcterms:modified>
</cp:coreProperties>
</file>